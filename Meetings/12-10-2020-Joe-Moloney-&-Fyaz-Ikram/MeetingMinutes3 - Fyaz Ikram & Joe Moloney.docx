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125CDC3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83476">
        <w:t>12/10/2020</w:t>
      </w:r>
    </w:p>
    <w:p w14:paraId="33C6300B" w14:textId="0F97B0A9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3D2CCD">
        <w:t>11</w:t>
      </w:r>
      <w:r w:rsidR="00783476">
        <w:t>:0</w:t>
      </w:r>
      <w:r w:rsidR="003D2CCD">
        <w:t>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63FE2E56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 w:rsidR="00D33835">
        <w:t xml:space="preserve">Fyaz Ikram and </w:t>
      </w:r>
      <w:r>
        <w:t>Joe Moloney</w:t>
      </w:r>
    </w:p>
    <w:p w14:paraId="5D70C0C2" w14:textId="4873644F" w:rsidR="00CA6B4F" w:rsidRPr="00CA6B4F" w:rsidRDefault="00D33835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59EE7B74" w:rsid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Fyaz Ikram</w:t>
      </w:r>
      <w:r w:rsidR="00235A5D">
        <w:rPr>
          <w:color w:val="000000" w:themeColor="text1"/>
        </w:rPr>
        <w:t xml:space="preserve"> – K00237093</w:t>
      </w:r>
    </w:p>
    <w:p w14:paraId="0FACF578" w14:textId="46B980D0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  <w:r w:rsidR="00E25A9B">
        <w:rPr>
          <w:color w:val="000000" w:themeColor="text1"/>
        </w:rPr>
        <w:t xml:space="preserve"> </w:t>
      </w:r>
      <w:r w:rsidR="00795FEA">
        <w:rPr>
          <w:color w:val="000000" w:themeColor="text1"/>
        </w:rPr>
        <w:t>–</w:t>
      </w:r>
      <w:r w:rsidR="00E25A9B">
        <w:rPr>
          <w:color w:val="000000" w:themeColor="text1"/>
        </w:rPr>
        <w:t xml:space="preserve"> </w:t>
      </w:r>
      <w:r w:rsidR="00795FEA">
        <w:rPr>
          <w:color w:val="000000" w:themeColor="text1"/>
        </w:rPr>
        <w:t>K00243</w:t>
      </w:r>
      <w:r w:rsidR="00A81677">
        <w:rPr>
          <w:color w:val="000000" w:themeColor="text1"/>
        </w:rPr>
        <w:t>015</w:t>
      </w:r>
    </w:p>
    <w:p w14:paraId="55A07779" w14:textId="7926EB52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  <w:r w:rsidR="00E25A9B">
        <w:rPr>
          <w:color w:val="000000" w:themeColor="text1"/>
        </w:rPr>
        <w:t xml:space="preserve"> </w:t>
      </w:r>
      <w:r w:rsidR="00A81677">
        <w:rPr>
          <w:color w:val="000000" w:themeColor="text1"/>
        </w:rPr>
        <w:t>–</w:t>
      </w:r>
      <w:r w:rsidR="00E25A9B">
        <w:rPr>
          <w:color w:val="000000" w:themeColor="text1"/>
        </w:rPr>
        <w:t xml:space="preserve"> </w:t>
      </w:r>
      <w:r w:rsidR="00A81677">
        <w:rPr>
          <w:color w:val="000000" w:themeColor="text1"/>
        </w:rPr>
        <w:t>k00226039</w:t>
      </w:r>
    </w:p>
    <w:p w14:paraId="2D54EBDD" w14:textId="561C4F5A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  <w:r w:rsidR="00E25A9B">
        <w:rPr>
          <w:color w:val="000000" w:themeColor="text1"/>
        </w:rPr>
        <w:t xml:space="preserve"> – K0024293</w:t>
      </w:r>
      <w:r w:rsidR="00795FEA">
        <w:rPr>
          <w:color w:val="000000" w:themeColor="text1"/>
        </w:rPr>
        <w:t>9</w:t>
      </w:r>
      <w:r w:rsidR="00E25A9B">
        <w:rPr>
          <w:color w:val="000000" w:themeColor="text1"/>
        </w:rPr>
        <w:t xml:space="preserve"> 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D33835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>The overall objective of the computer project is to investigate the current system, identify all the problems and requirements, and design a computer-based system to resolve the problems so that Sullimar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36CD6CA1" w:rsidR="00CA6B4F" w:rsidRDefault="00C83956" w:rsidP="00C83956">
      <w:pPr>
        <w:pStyle w:val="ListParagraph"/>
        <w:numPr>
          <w:ilvl w:val="0"/>
          <w:numId w:val="4"/>
        </w:numPr>
      </w:pPr>
      <w:r>
        <w:t>Review topics on the differences between the teachers within the SOAM and outside teachers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1E076F5B" w14:textId="69861D1D" w:rsidR="00CA6B4F" w:rsidRPr="00CA6B4F" w:rsidRDefault="00F25580" w:rsidP="00783476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6E5610C9" w14:textId="77777777" w:rsidR="008418C2" w:rsidRPr="008418C2" w:rsidRDefault="008418C2" w:rsidP="008418C2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>?Payment methods</w:t>
      </w:r>
    </w:p>
    <w:p w14:paraId="76CEDD76" w14:textId="77777777" w:rsidR="008418C2" w:rsidRPr="008418C2" w:rsidRDefault="008418C2" w:rsidP="008418C2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>?Payment installments</w:t>
      </w:r>
    </w:p>
    <w:p w14:paraId="7912EE2D" w14:textId="77777777" w:rsidR="008418C2" w:rsidRPr="008418C2" w:rsidRDefault="008418C2" w:rsidP="008418C2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>?Instrument Maintenance</w:t>
      </w:r>
    </w:p>
    <w:p w14:paraId="63C6CF8B" w14:textId="173A1FD5" w:rsidR="00235A5D" w:rsidRPr="008418C2" w:rsidRDefault="008418C2" w:rsidP="008418C2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>?Report Generation</w:t>
      </w:r>
      <w:r w:rsidR="00235A5D" w:rsidRPr="008418C2">
        <w:rPr>
          <w:sz w:val="28"/>
          <w:szCs w:val="24"/>
        </w:rPr>
        <w:t xml:space="preserve"> </w:t>
      </w:r>
    </w:p>
    <w:p w14:paraId="2BE3E993" w14:textId="60146656" w:rsidR="008418C2" w:rsidRPr="008418C2" w:rsidRDefault="008418C2" w:rsidP="008418C2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>?users/teachers/externalTeachers &gt; separate portals?</w:t>
      </w:r>
    </w:p>
    <w:p w14:paraId="72D718F8" w14:textId="72857B17" w:rsidR="00CA6B4F" w:rsidRPr="00AB4981" w:rsidRDefault="00F25580" w:rsidP="00AB4981">
      <w:pPr>
        <w:pStyle w:val="Heading1"/>
      </w:pPr>
      <w:r>
        <w:t>Actions</w:t>
      </w:r>
    </w:p>
    <w:p w14:paraId="623830F7" w14:textId="5ADDFB02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Separate portals </w:t>
      </w:r>
      <w:r w:rsidR="00CB1079">
        <w:rPr>
          <w:sz w:val="24"/>
          <w:szCs w:val="22"/>
        </w:rPr>
        <w:t xml:space="preserve">for teachers and students </w:t>
      </w:r>
      <w:r w:rsidR="002E47AB">
        <w:rPr>
          <w:sz w:val="24"/>
          <w:szCs w:val="22"/>
        </w:rPr>
        <w:t xml:space="preserve">and have </w:t>
      </w:r>
      <w:r w:rsidR="007A328F">
        <w:rPr>
          <w:sz w:val="24"/>
          <w:szCs w:val="22"/>
        </w:rPr>
        <w:t>subcategories</w:t>
      </w:r>
      <w:r w:rsidR="002E47AB">
        <w:rPr>
          <w:sz w:val="24"/>
          <w:szCs w:val="22"/>
        </w:rPr>
        <w:t xml:space="preserve"> for each type of students</w:t>
      </w:r>
      <w:r w:rsidR="000C5094">
        <w:rPr>
          <w:sz w:val="24"/>
          <w:szCs w:val="22"/>
        </w:rPr>
        <w:t xml:space="preserve"> and teachers</w:t>
      </w:r>
    </w:p>
    <w:p w14:paraId="20BB5C2F" w14:textId="1EC0073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Credit card payments </w:t>
      </w:r>
      <w:r w:rsidR="000C5094">
        <w:rPr>
          <w:sz w:val="24"/>
          <w:szCs w:val="22"/>
        </w:rPr>
        <w:t xml:space="preserve">to be converted to all </w:t>
      </w:r>
      <w:r w:rsidRPr="00032DEE">
        <w:rPr>
          <w:sz w:val="24"/>
          <w:szCs w:val="22"/>
        </w:rPr>
        <w:t xml:space="preserve">online </w:t>
      </w:r>
      <w:r w:rsidR="000E5E47">
        <w:rPr>
          <w:sz w:val="24"/>
          <w:szCs w:val="22"/>
        </w:rPr>
        <w:t>– no cash</w:t>
      </w:r>
    </w:p>
    <w:p w14:paraId="4ECC327E" w14:textId="7777777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Pay full amount or in installments</w:t>
      </w:r>
    </w:p>
    <w:p w14:paraId="0AB9E731" w14:textId="5E5FFE98" w:rsidR="00A43B9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Maintenance of different instruments</w:t>
      </w:r>
      <w:r w:rsidR="00562E80">
        <w:rPr>
          <w:sz w:val="24"/>
          <w:szCs w:val="22"/>
        </w:rPr>
        <w:t xml:space="preserve"> and equipment’s</w:t>
      </w:r>
      <w:r w:rsidRPr="00032DEE">
        <w:rPr>
          <w:sz w:val="24"/>
          <w:szCs w:val="22"/>
        </w:rPr>
        <w:t xml:space="preserve"> every year (who did tun</w:t>
      </w:r>
      <w:r w:rsidR="00AD1D4B">
        <w:rPr>
          <w:sz w:val="24"/>
          <w:szCs w:val="22"/>
        </w:rPr>
        <w:t>ing</w:t>
      </w:r>
      <w:r w:rsidRPr="00032DEE">
        <w:rPr>
          <w:sz w:val="24"/>
          <w:szCs w:val="22"/>
        </w:rPr>
        <w:t xml:space="preserve"> and maintenance and </w:t>
      </w:r>
      <w:r w:rsidR="00AD1D4B">
        <w:rPr>
          <w:sz w:val="24"/>
          <w:szCs w:val="22"/>
        </w:rPr>
        <w:t xml:space="preserve">do </w:t>
      </w:r>
      <w:r w:rsidRPr="00032DEE">
        <w:rPr>
          <w:sz w:val="24"/>
          <w:szCs w:val="22"/>
        </w:rPr>
        <w:t xml:space="preserve">date tracking </w:t>
      </w:r>
      <w:r w:rsidR="00AB5D1F">
        <w:rPr>
          <w:sz w:val="24"/>
          <w:szCs w:val="22"/>
        </w:rPr>
        <w:t>for</w:t>
      </w:r>
      <w:r w:rsidRPr="00032DEE">
        <w:rPr>
          <w:sz w:val="24"/>
          <w:szCs w:val="22"/>
        </w:rPr>
        <w:t xml:space="preserve"> them)</w:t>
      </w:r>
    </w:p>
    <w:p w14:paraId="23B6FCF0" w14:textId="55ABF21A" w:rsidR="004901DF" w:rsidRPr="004901DF" w:rsidRDefault="004901DF" w:rsidP="004901DF">
      <w:pPr>
        <w:pStyle w:val="ListBullet"/>
        <w:numPr>
          <w:ilvl w:val="1"/>
          <w:numId w:val="3"/>
        </w:numPr>
        <w:rPr>
          <w:sz w:val="28"/>
          <w:szCs w:val="24"/>
        </w:rPr>
      </w:pPr>
      <w:r w:rsidRPr="004901DF">
        <w:rPr>
          <w:sz w:val="24"/>
          <w:szCs w:val="22"/>
        </w:rPr>
        <w:t>List of required equipment to be replaced</w:t>
      </w:r>
    </w:p>
    <w:p w14:paraId="18E6E6FE" w14:textId="7777777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Use email to book events (for advertising)</w:t>
      </w:r>
    </w:p>
    <w:p w14:paraId="6D386DD8" w14:textId="3C5BE89E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One to one tuition</w:t>
      </w:r>
      <w:r w:rsidR="001D5AB0">
        <w:rPr>
          <w:sz w:val="24"/>
          <w:szCs w:val="22"/>
        </w:rPr>
        <w:t xml:space="preserve"> for students and teachers</w:t>
      </w:r>
      <w:r w:rsidRPr="00032DEE">
        <w:rPr>
          <w:sz w:val="24"/>
          <w:szCs w:val="22"/>
        </w:rPr>
        <w:t xml:space="preserve"> allocated time (20 mins) every week at the same time no portal needed</w:t>
      </w:r>
      <w:r w:rsidR="00AB5D1F">
        <w:rPr>
          <w:sz w:val="24"/>
          <w:szCs w:val="22"/>
        </w:rPr>
        <w:t xml:space="preserve"> for them</w:t>
      </w:r>
    </w:p>
    <w:p w14:paraId="28DAF3ED" w14:textId="7FADDE52" w:rsidR="00A43B9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Generate the sum and income from different seasons </w:t>
      </w:r>
    </w:p>
    <w:p w14:paraId="4C36E726" w14:textId="7EEA3E87" w:rsidR="00CB74AD" w:rsidRPr="00032DEE" w:rsidRDefault="00CB74AD" w:rsidP="00A43B9E">
      <w:pPr>
        <w:pStyle w:val="ListBullet"/>
        <w:rPr>
          <w:sz w:val="24"/>
          <w:szCs w:val="22"/>
        </w:rPr>
      </w:pPr>
      <w:r w:rsidRPr="00641851">
        <w:rPr>
          <w:sz w:val="24"/>
          <w:szCs w:val="22"/>
        </w:rPr>
        <w:t>Report Generation income, expenditure based on time frames/categories/</w:t>
      </w:r>
      <w:r w:rsidR="00641851" w:rsidRPr="00641851">
        <w:rPr>
          <w:sz w:val="24"/>
          <w:szCs w:val="22"/>
        </w:rPr>
        <w:t>etc.</w:t>
      </w:r>
    </w:p>
    <w:p w14:paraId="72CC99B2" w14:textId="0CDB5646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No paying staffs</w:t>
      </w:r>
      <w:r w:rsidR="00002D49">
        <w:rPr>
          <w:sz w:val="24"/>
          <w:szCs w:val="22"/>
        </w:rPr>
        <w:t xml:space="preserve"> and external examiners</w:t>
      </w:r>
      <w:r w:rsidRPr="00032DEE">
        <w:rPr>
          <w:sz w:val="24"/>
          <w:szCs w:val="22"/>
        </w:rPr>
        <w:t xml:space="preserve"> at the current moment</w:t>
      </w:r>
    </w:p>
    <w:p w14:paraId="64BC7732" w14:textId="6DE6A438" w:rsidR="00CA6B4F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100 max limits for the box office (allocated seats first come serve)</w:t>
      </w:r>
    </w:p>
    <w:p w14:paraId="2F7EE4C2" w14:textId="3443C0C1" w:rsidR="00901148" w:rsidRDefault="002A05C4" w:rsidP="0090788F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List of </w:t>
      </w:r>
      <w:r w:rsidR="00901148" w:rsidRPr="00032DEE">
        <w:rPr>
          <w:sz w:val="24"/>
          <w:szCs w:val="22"/>
        </w:rPr>
        <w:t xml:space="preserve">instruments that need repairs and replacements </w:t>
      </w:r>
      <w:r w:rsidR="00002D49" w:rsidRPr="00032DEE">
        <w:rPr>
          <w:sz w:val="24"/>
          <w:szCs w:val="22"/>
        </w:rPr>
        <w:t>and</w:t>
      </w:r>
      <w:r w:rsidR="00901148" w:rsidRPr="00032DEE">
        <w:rPr>
          <w:sz w:val="24"/>
          <w:szCs w:val="22"/>
        </w:rPr>
        <w:t xml:space="preserve"> track them </w:t>
      </w:r>
      <w:r w:rsidR="00133BB2" w:rsidRPr="00032DEE">
        <w:rPr>
          <w:sz w:val="24"/>
          <w:szCs w:val="22"/>
        </w:rPr>
        <w:t>accordingly</w:t>
      </w:r>
      <w:r w:rsidR="0090788F" w:rsidRPr="00032DEE">
        <w:rPr>
          <w:sz w:val="24"/>
          <w:szCs w:val="22"/>
        </w:rPr>
        <w:t xml:space="preserve"> to the budget </w:t>
      </w:r>
    </w:p>
    <w:p w14:paraId="26467CE3" w14:textId="7931E2F5" w:rsidR="00355E33" w:rsidRPr="005F127F" w:rsidRDefault="00355E33" w:rsidP="0090788F">
      <w:pPr>
        <w:pStyle w:val="ListBullet"/>
        <w:rPr>
          <w:sz w:val="28"/>
          <w:szCs w:val="24"/>
        </w:rPr>
      </w:pPr>
      <w:r w:rsidRPr="005F127F">
        <w:rPr>
          <w:sz w:val="24"/>
          <w:szCs w:val="22"/>
        </w:rPr>
        <w:t>Review supplied documents to finalize functionality requirements</w:t>
      </w:r>
    </w:p>
    <w:p w14:paraId="2D35A85C" w14:textId="77777777" w:rsidR="00CA6B4F" w:rsidRPr="00CA6B4F" w:rsidRDefault="00D33835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D33835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5A82C8FD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19/10/2020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</w:t>
      </w:r>
      <w:r w:rsidR="00EA592C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4DEEEB5E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Motion to adjourn was made at 1</w:t>
      </w:r>
      <w:r w:rsidR="00C13A81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C13A81">
        <w:rPr>
          <w:color w:val="000000" w:themeColor="text1"/>
        </w:rPr>
        <w:t>2</w:t>
      </w:r>
      <w:r w:rsidR="00614F77">
        <w:rPr>
          <w:color w:val="000000" w:themeColor="text1"/>
        </w:rPr>
        <w:t>0</w:t>
      </w:r>
      <w:r>
        <w:rPr>
          <w:color w:val="000000" w:themeColor="text1"/>
        </w:rPr>
        <w:t xml:space="preserve"> a.m. till 1</w:t>
      </w:r>
      <w:r w:rsidR="00C13A81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EA592C">
        <w:rPr>
          <w:color w:val="000000" w:themeColor="text1"/>
        </w:rPr>
        <w:t>50</w:t>
      </w:r>
      <w:r>
        <w:rPr>
          <w:color w:val="000000" w:themeColor="text1"/>
        </w:rPr>
        <w:t>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t xml:space="preserve">Fyaz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D6E8" w14:textId="77777777" w:rsidR="00783476" w:rsidRDefault="00783476">
      <w:pPr>
        <w:spacing w:after="0" w:line="240" w:lineRule="auto"/>
      </w:pPr>
      <w:r>
        <w:separator/>
      </w:r>
    </w:p>
  </w:endnote>
  <w:endnote w:type="continuationSeparator" w:id="0">
    <w:p w14:paraId="17986BBB" w14:textId="77777777" w:rsidR="00783476" w:rsidRDefault="0078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1933" w14:textId="77777777" w:rsidR="00783476" w:rsidRDefault="00783476">
      <w:pPr>
        <w:spacing w:after="0" w:line="240" w:lineRule="auto"/>
      </w:pPr>
      <w:r>
        <w:separator/>
      </w:r>
    </w:p>
  </w:footnote>
  <w:footnote w:type="continuationSeparator" w:id="0">
    <w:p w14:paraId="3B7770F7" w14:textId="77777777" w:rsidR="00783476" w:rsidRDefault="0078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02D49"/>
    <w:rsid w:val="0001495E"/>
    <w:rsid w:val="0001626D"/>
    <w:rsid w:val="00032DEE"/>
    <w:rsid w:val="00035454"/>
    <w:rsid w:val="00045302"/>
    <w:rsid w:val="000466B0"/>
    <w:rsid w:val="000C5094"/>
    <w:rsid w:val="000E5E47"/>
    <w:rsid w:val="0013188C"/>
    <w:rsid w:val="00133BB2"/>
    <w:rsid w:val="001405FF"/>
    <w:rsid w:val="00196591"/>
    <w:rsid w:val="001D5AB0"/>
    <w:rsid w:val="001D765F"/>
    <w:rsid w:val="001E530E"/>
    <w:rsid w:val="001F4B14"/>
    <w:rsid w:val="00235A5D"/>
    <w:rsid w:val="00236B33"/>
    <w:rsid w:val="0026314B"/>
    <w:rsid w:val="002A05C4"/>
    <w:rsid w:val="002B4479"/>
    <w:rsid w:val="002B5B66"/>
    <w:rsid w:val="002E0B9C"/>
    <w:rsid w:val="002E27D8"/>
    <w:rsid w:val="002E47AB"/>
    <w:rsid w:val="002E6287"/>
    <w:rsid w:val="00303AE1"/>
    <w:rsid w:val="00307F3C"/>
    <w:rsid w:val="003505C7"/>
    <w:rsid w:val="00355E33"/>
    <w:rsid w:val="003949BD"/>
    <w:rsid w:val="003D2CCD"/>
    <w:rsid w:val="00404F13"/>
    <w:rsid w:val="00471390"/>
    <w:rsid w:val="004901DF"/>
    <w:rsid w:val="004D61A7"/>
    <w:rsid w:val="00524B92"/>
    <w:rsid w:val="00560F76"/>
    <w:rsid w:val="00562E80"/>
    <w:rsid w:val="00591FFE"/>
    <w:rsid w:val="005C4C0C"/>
    <w:rsid w:val="005F127F"/>
    <w:rsid w:val="00614F77"/>
    <w:rsid w:val="0063632C"/>
    <w:rsid w:val="00641851"/>
    <w:rsid w:val="006B7784"/>
    <w:rsid w:val="006F16F0"/>
    <w:rsid w:val="0072055F"/>
    <w:rsid w:val="007520BE"/>
    <w:rsid w:val="00761CCB"/>
    <w:rsid w:val="00783476"/>
    <w:rsid w:val="00795FEA"/>
    <w:rsid w:val="007A328F"/>
    <w:rsid w:val="007F38AF"/>
    <w:rsid w:val="00841658"/>
    <w:rsid w:val="008418C2"/>
    <w:rsid w:val="008D5700"/>
    <w:rsid w:val="00901148"/>
    <w:rsid w:val="00907041"/>
    <w:rsid w:val="0090788F"/>
    <w:rsid w:val="009A4B8E"/>
    <w:rsid w:val="009D4847"/>
    <w:rsid w:val="009F612D"/>
    <w:rsid w:val="00A0455B"/>
    <w:rsid w:val="00A43B9E"/>
    <w:rsid w:val="00A448C1"/>
    <w:rsid w:val="00A81677"/>
    <w:rsid w:val="00AA7AA0"/>
    <w:rsid w:val="00AB4981"/>
    <w:rsid w:val="00AB5D1F"/>
    <w:rsid w:val="00AD1D4B"/>
    <w:rsid w:val="00AD20E5"/>
    <w:rsid w:val="00AE0E26"/>
    <w:rsid w:val="00B25004"/>
    <w:rsid w:val="00B43495"/>
    <w:rsid w:val="00B70211"/>
    <w:rsid w:val="00BC1C54"/>
    <w:rsid w:val="00BD2E68"/>
    <w:rsid w:val="00C13A81"/>
    <w:rsid w:val="00C26708"/>
    <w:rsid w:val="00C43F51"/>
    <w:rsid w:val="00C50665"/>
    <w:rsid w:val="00C63871"/>
    <w:rsid w:val="00C83956"/>
    <w:rsid w:val="00CA6B4F"/>
    <w:rsid w:val="00CB1079"/>
    <w:rsid w:val="00CB74AD"/>
    <w:rsid w:val="00CC1EA0"/>
    <w:rsid w:val="00CC6943"/>
    <w:rsid w:val="00CE06A9"/>
    <w:rsid w:val="00D33835"/>
    <w:rsid w:val="00DA4A43"/>
    <w:rsid w:val="00DA5BEB"/>
    <w:rsid w:val="00DD46F6"/>
    <w:rsid w:val="00DE395C"/>
    <w:rsid w:val="00E2411A"/>
    <w:rsid w:val="00E25A9B"/>
    <w:rsid w:val="00E2693F"/>
    <w:rsid w:val="00E37225"/>
    <w:rsid w:val="00E51439"/>
    <w:rsid w:val="00E93105"/>
    <w:rsid w:val="00EA592C"/>
    <w:rsid w:val="00EE7F8C"/>
    <w:rsid w:val="00EF36A5"/>
    <w:rsid w:val="00F25580"/>
    <w:rsid w:val="00F86515"/>
    <w:rsid w:val="00FA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473E86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473E86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473E86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473E86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473E86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473E86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7F0A626F8A434FA8A844CAEF1B0D553D">
    <w:name w:val="7F0A626F8A434FA8A844CAEF1B0D553D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C6931646C71C4733A084BEB98BB253F2">
    <w:name w:val="C6931646C71C4733A084BEB98BB253F2"/>
  </w:style>
  <w:style w:type="paragraph" w:customStyle="1" w:styleId="D8BCC3A65CE64640ACBA37214D0EA84F">
    <w:name w:val="D8BCC3A65CE64640ACBA37214D0E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