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CE03B" w14:textId="1DE98F2A" w:rsidR="00EF36A5" w:rsidRPr="00AB4981" w:rsidRDefault="00783476" w:rsidP="00AB4981">
      <w:pPr>
        <w:pStyle w:val="Title"/>
      </w:pPr>
      <w:r>
        <w:t>SOAM MEeting 3</w:t>
      </w:r>
    </w:p>
    <w:p w14:paraId="1D631A0B" w14:textId="77777777" w:rsidR="00EF36A5" w:rsidRPr="00303AE1" w:rsidRDefault="00EF36A5" w:rsidP="00AB4981">
      <w:pPr>
        <w:pStyle w:val="Title"/>
        <w:rPr>
          <w:b w:val="0"/>
        </w:rPr>
      </w:pPr>
      <w:r w:rsidRPr="00303AE1">
        <w:rPr>
          <w:b w:val="0"/>
        </w:rPr>
        <w:t>Minutes</w:t>
      </w:r>
    </w:p>
    <w:p w14:paraId="7DEACCF8" w14:textId="3125CDC3" w:rsidR="00EF36A5" w:rsidRPr="00AB4981" w:rsidRDefault="00EF36A5" w:rsidP="00AB4981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783476">
        <w:t>12/10/2020</w:t>
      </w:r>
    </w:p>
    <w:p w14:paraId="33C6300B" w14:textId="1A343F16" w:rsidR="00EF36A5" w:rsidRPr="00AB4981" w:rsidRDefault="00EF36A5" w:rsidP="00AB4981">
      <w:pPr>
        <w:pStyle w:val="Details"/>
      </w:pPr>
      <w:r w:rsidRPr="00AB4981">
        <w:rPr>
          <w:b/>
        </w:rPr>
        <w:t>Time</w:t>
      </w:r>
      <w:r w:rsidRPr="00AB4981">
        <w:t xml:space="preserve">: </w:t>
      </w:r>
      <w:r w:rsidR="007A67E9">
        <w:t>11:00</w:t>
      </w:r>
    </w:p>
    <w:p w14:paraId="552DE9D7" w14:textId="48960020" w:rsidR="00EF36A5" w:rsidRPr="00AB4981" w:rsidRDefault="00EF36A5" w:rsidP="00AB4981">
      <w:pPr>
        <w:pStyle w:val="Details"/>
      </w:pPr>
      <w:r w:rsidRPr="00AB4981">
        <w:rPr>
          <w:b/>
        </w:rPr>
        <w:t>Facilitator</w:t>
      </w:r>
      <w:r w:rsidRPr="00AB4981">
        <w:t xml:space="preserve">: </w:t>
      </w:r>
      <w:r w:rsidR="00F25580">
        <w:t>Mary Ryan</w:t>
      </w:r>
    </w:p>
    <w:p w14:paraId="4ACF8904" w14:textId="080ACC43" w:rsidR="00F25580" w:rsidRDefault="00F25580" w:rsidP="00F25580">
      <w:pPr>
        <w:pStyle w:val="Details"/>
      </w:pPr>
      <w:r>
        <w:rPr>
          <w:b/>
        </w:rPr>
        <w:t>Meeting Location</w:t>
      </w:r>
      <w:r w:rsidRPr="00AB4981">
        <w:t xml:space="preserve">: </w:t>
      </w:r>
      <w:r>
        <w:t>Microsoft Teams Online</w:t>
      </w:r>
    </w:p>
    <w:p w14:paraId="1D21FDA1" w14:textId="3D8F95A8" w:rsidR="00F25580" w:rsidRDefault="00F25580" w:rsidP="00F25580">
      <w:pPr>
        <w:pStyle w:val="Details"/>
      </w:pPr>
      <w:r>
        <w:rPr>
          <w:b/>
        </w:rPr>
        <w:t>Purpose</w:t>
      </w:r>
      <w:r w:rsidRPr="00AB4981">
        <w:t xml:space="preserve">: </w:t>
      </w:r>
      <w:r>
        <w:t>To discuss about the functions required about the SOAM</w:t>
      </w:r>
    </w:p>
    <w:p w14:paraId="6D1478CE" w14:textId="2469472A" w:rsidR="00F25580" w:rsidRPr="00AB4981" w:rsidRDefault="00F25580" w:rsidP="00F25580">
      <w:pPr>
        <w:pStyle w:val="Details"/>
      </w:pPr>
      <w:r>
        <w:rPr>
          <w:b/>
          <w:bCs/>
        </w:rPr>
        <w:t>Minutes Issued By</w:t>
      </w:r>
      <w:r w:rsidRPr="00AB4981">
        <w:t xml:space="preserve">: </w:t>
      </w:r>
      <w:r>
        <w:t>Joe Moloney</w:t>
      </w:r>
    </w:p>
    <w:p w14:paraId="5D70C0C2" w14:textId="4873644F" w:rsidR="00CA6B4F" w:rsidRPr="00CA6B4F" w:rsidRDefault="00B41FDF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7F0A626F8A434FA8A844CAEF1B0D553D"/>
          </w:placeholder>
          <w:temporary/>
          <w:showingPlcHdr/>
          <w15:appearance w15:val="hidden"/>
        </w:sdtPr>
        <w:sdtEndPr/>
        <w:sdtContent>
          <w:r w:rsidR="00CA6B4F" w:rsidRPr="00AB4981">
            <w:t>In Attendance</w:t>
          </w:r>
        </w:sdtContent>
      </w:sdt>
    </w:p>
    <w:p w14:paraId="499FC2A5" w14:textId="19CE0545" w:rsidR="00CA6B4F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Fyaz Ikram</w:t>
      </w:r>
    </w:p>
    <w:p w14:paraId="0FACF578" w14:textId="24B52D88" w:rsidR="00783476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Joe Moloney</w:t>
      </w:r>
    </w:p>
    <w:p w14:paraId="55A07779" w14:textId="22E103A1" w:rsidR="00783476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Dylan Parr</w:t>
      </w:r>
    </w:p>
    <w:p w14:paraId="2D54EBDD" w14:textId="47A5A00F" w:rsidR="00783476" w:rsidRPr="00CA6B4F" w:rsidRDefault="00783476" w:rsidP="00CA6B4F">
      <w:pPr>
        <w:rPr>
          <w:color w:val="000000" w:themeColor="text1"/>
        </w:rPr>
      </w:pPr>
      <w:r>
        <w:rPr>
          <w:color w:val="000000" w:themeColor="text1"/>
        </w:rPr>
        <w:t>Pierce Griffin</w:t>
      </w:r>
    </w:p>
    <w:sdt>
      <w:sdtPr>
        <w:alias w:val="Approval of minutes:"/>
        <w:tag w:val="Approval of minutes:"/>
        <w:id w:val="96078072"/>
        <w:placeholder>
          <w:docPart w:val="E69AD59365E6462B8EBAF23B8E3D88F9"/>
        </w:placeholder>
        <w:temporary/>
        <w:showingPlcHdr/>
        <w15:appearance w15:val="hidden"/>
      </w:sdtPr>
      <w:sdtEndPr/>
      <w:sdtContent>
        <w:p w14:paraId="10FB0A90" w14:textId="77777777" w:rsidR="00CA6B4F" w:rsidRPr="00CA6B4F" w:rsidRDefault="00CA6B4F" w:rsidP="00AB4981">
          <w:pPr>
            <w:pStyle w:val="Heading1"/>
          </w:pPr>
          <w:r w:rsidRPr="00CA6B4F">
            <w:t>Approval of Minutes</w:t>
          </w:r>
        </w:p>
      </w:sdtContent>
    </w:sdt>
    <w:p w14:paraId="09D0E8E5" w14:textId="77777777" w:rsidR="00CA6B4F" w:rsidRPr="00CA6B4F" w:rsidRDefault="00B41FDF" w:rsidP="00CA6B4F">
      <w:pPr>
        <w:rPr>
          <w:color w:val="000000" w:themeColor="text1"/>
        </w:rPr>
      </w:pPr>
      <w:sdt>
        <w:sdtPr>
          <w:rPr>
            <w:color w:val="000000" w:themeColor="text1"/>
          </w:rPr>
          <w:alias w:val="Enter paragraph text:"/>
          <w:tag w:val="Enter paragraph text:"/>
          <w:id w:val="1484117050"/>
          <w:placeholder>
            <w:docPart w:val="DF2CEEDAC46F4A8799CE3FCC597492AE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color w:val="000000" w:themeColor="text1"/>
            </w:rPr>
            <w:t>The minutes were read from the August meeting and approved.</w:t>
          </w:r>
        </w:sdtContent>
      </w:sdt>
    </w:p>
    <w:p w14:paraId="2E833D9C" w14:textId="22DC81D5" w:rsidR="00CA6B4F" w:rsidRPr="00CA6B4F" w:rsidRDefault="00C83956" w:rsidP="00AB4981">
      <w:pPr>
        <w:pStyle w:val="Heading1"/>
      </w:pPr>
      <w:r>
        <w:t>Objective</w:t>
      </w:r>
    </w:p>
    <w:p w14:paraId="71FBE066" w14:textId="77777777" w:rsidR="00C83956" w:rsidRDefault="00C83956" w:rsidP="00C83956">
      <w:r>
        <w:t>The overall objective of the computer project is to investigate the current system, identify all the problems and requirements, and design a computer-based system to resolve the problems so that Sullimar Academy of Music can continue to operate and be successful in a changing and challenging environment.</w:t>
      </w:r>
    </w:p>
    <w:p w14:paraId="3FD1DA1D" w14:textId="7D4638CD" w:rsidR="00CA6B4F" w:rsidRPr="00CA6B4F" w:rsidRDefault="00471390" w:rsidP="00AB4981">
      <w:pPr>
        <w:pStyle w:val="Heading1"/>
      </w:pPr>
      <w:r>
        <w:t xml:space="preserve">Agenda </w:t>
      </w:r>
    </w:p>
    <w:p w14:paraId="7B56B17C" w14:textId="5768C16C" w:rsidR="00C83956" w:rsidRDefault="00C83956" w:rsidP="00AB4981">
      <w:r w:rsidRPr="00C83956">
        <w:rPr>
          <w:b/>
          <w:bCs/>
        </w:rPr>
        <w:t>Before the meeting:</w:t>
      </w:r>
      <w:r>
        <w:t xml:space="preserve"> All participants are expected the review last week’s meeting minutes</w:t>
      </w:r>
    </w:p>
    <w:p w14:paraId="70A95A2E" w14:textId="36CD6CA1" w:rsidR="00CA6B4F" w:rsidRDefault="00C83956" w:rsidP="00C83956">
      <w:pPr>
        <w:pStyle w:val="ListParagraph"/>
        <w:numPr>
          <w:ilvl w:val="0"/>
          <w:numId w:val="4"/>
        </w:numPr>
      </w:pPr>
      <w:r>
        <w:t>Review topics on the differences between the teachers within the SOAM and outside teachers</w:t>
      </w:r>
    </w:p>
    <w:p w14:paraId="01CD21BA" w14:textId="65DB6D77" w:rsidR="00C83956" w:rsidRDefault="00C83956" w:rsidP="00C83956">
      <w:pPr>
        <w:pStyle w:val="ListParagraph"/>
        <w:numPr>
          <w:ilvl w:val="0"/>
          <w:numId w:val="4"/>
        </w:numPr>
      </w:pPr>
      <w:r>
        <w:t>Discuss more functions of the website</w:t>
      </w:r>
    </w:p>
    <w:p w14:paraId="2E0368F7" w14:textId="78ECE741" w:rsidR="00C83956" w:rsidRDefault="00C83956" w:rsidP="00C83956">
      <w:pPr>
        <w:pStyle w:val="ListParagraph"/>
        <w:numPr>
          <w:ilvl w:val="0"/>
          <w:numId w:val="4"/>
        </w:numPr>
      </w:pPr>
      <w:r>
        <w:t>Recap of discussions and next steps</w:t>
      </w:r>
    </w:p>
    <w:p w14:paraId="33709F13" w14:textId="4B7C21D3" w:rsidR="00C83956" w:rsidRDefault="00C83956" w:rsidP="00C83956">
      <w:pPr>
        <w:pStyle w:val="ListParagraph"/>
        <w:numPr>
          <w:ilvl w:val="0"/>
          <w:numId w:val="4"/>
        </w:numPr>
      </w:pPr>
      <w:r>
        <w:t>Ask about the RAD Document in aspect to the Entity List and the List of Documents and Requirements</w:t>
      </w:r>
    </w:p>
    <w:p w14:paraId="79702274" w14:textId="0BBB557F" w:rsidR="00C83956" w:rsidRDefault="00C83956" w:rsidP="00AB4981"/>
    <w:p w14:paraId="1E076F5B" w14:textId="69861D1D" w:rsidR="00CA6B4F" w:rsidRPr="00CA6B4F" w:rsidRDefault="00F25580" w:rsidP="00783476">
      <w:pPr>
        <w:pStyle w:val="Heading1"/>
        <w:tabs>
          <w:tab w:val="right" w:pos="9360"/>
        </w:tabs>
      </w:pPr>
      <w:r>
        <w:lastRenderedPageBreak/>
        <w:t>Discussion</w:t>
      </w:r>
      <w:r w:rsidR="00783476">
        <w:tab/>
      </w:r>
    </w:p>
    <w:p w14:paraId="0F7F1E41" w14:textId="5FFE43E0" w:rsidR="000870C5" w:rsidRDefault="000870C5" w:rsidP="000870C5">
      <w:pPr>
        <w:pStyle w:val="ListBullet"/>
        <w:numPr>
          <w:ilvl w:val="0"/>
          <w:numId w:val="5"/>
        </w:numPr>
      </w:pPr>
      <w:r>
        <w:t>Does the business provide it’s own certificates?</w:t>
      </w:r>
    </w:p>
    <w:p w14:paraId="387ED89E" w14:textId="18ABB5C5" w:rsidR="000870C5" w:rsidRDefault="000870C5" w:rsidP="000870C5">
      <w:pPr>
        <w:pStyle w:val="ListBullet"/>
        <w:numPr>
          <w:ilvl w:val="1"/>
          <w:numId w:val="5"/>
        </w:numPr>
      </w:pPr>
      <w:r>
        <w:t>Will these be moved online?</w:t>
      </w:r>
    </w:p>
    <w:p w14:paraId="0E6910C0" w14:textId="594445D0" w:rsidR="000870C5" w:rsidRDefault="000870C5" w:rsidP="000870C5">
      <w:pPr>
        <w:pStyle w:val="ListBullet"/>
        <w:numPr>
          <w:ilvl w:val="0"/>
          <w:numId w:val="5"/>
        </w:numPr>
      </w:pPr>
      <w:r>
        <w:t>Does the business provide it’s own exams?</w:t>
      </w:r>
    </w:p>
    <w:p w14:paraId="62C8007E" w14:textId="2482D68F" w:rsidR="000870C5" w:rsidRDefault="000870C5" w:rsidP="002273F4">
      <w:pPr>
        <w:pStyle w:val="ListBullet"/>
        <w:numPr>
          <w:ilvl w:val="1"/>
          <w:numId w:val="5"/>
        </w:numPr>
      </w:pPr>
      <w:r>
        <w:t>How many exams per year?</w:t>
      </w:r>
    </w:p>
    <w:p w14:paraId="4A6DEC50" w14:textId="3CAC99E3" w:rsidR="002273F4" w:rsidRPr="00AB4981" w:rsidRDefault="002273F4" w:rsidP="002273F4">
      <w:pPr>
        <w:pStyle w:val="ListBullet"/>
        <w:numPr>
          <w:ilvl w:val="1"/>
          <w:numId w:val="5"/>
        </w:numPr>
      </w:pPr>
      <w:r>
        <w:t>Any important notes on exam procedures?</w:t>
      </w:r>
    </w:p>
    <w:p w14:paraId="2B3711AF" w14:textId="2DC7C3B5" w:rsidR="000870C5" w:rsidRDefault="000870C5" w:rsidP="000870C5">
      <w:pPr>
        <w:pStyle w:val="ListBullet"/>
        <w:numPr>
          <w:ilvl w:val="0"/>
          <w:numId w:val="5"/>
        </w:numPr>
      </w:pPr>
      <w:r>
        <w:t>Looking to move application forms online?</w:t>
      </w:r>
    </w:p>
    <w:p w14:paraId="63ABB9BD" w14:textId="60EAD372" w:rsidR="000870C5" w:rsidRDefault="000870C5" w:rsidP="000870C5">
      <w:pPr>
        <w:pStyle w:val="ListBullet"/>
        <w:numPr>
          <w:ilvl w:val="0"/>
          <w:numId w:val="5"/>
        </w:numPr>
      </w:pPr>
      <w:r>
        <w:t>Moving payment online?</w:t>
      </w:r>
    </w:p>
    <w:p w14:paraId="2BBE9D13" w14:textId="6957A7B3" w:rsidR="000870C5" w:rsidRDefault="000870C5" w:rsidP="000870C5">
      <w:pPr>
        <w:pStyle w:val="ListBullet"/>
        <w:numPr>
          <w:ilvl w:val="1"/>
          <w:numId w:val="5"/>
        </w:numPr>
      </w:pPr>
      <w:r>
        <w:t>If yes – what method of payment for online?</w:t>
      </w:r>
    </w:p>
    <w:p w14:paraId="62C978E8" w14:textId="15CE9A06" w:rsidR="000870C5" w:rsidRDefault="000870C5" w:rsidP="000870C5">
      <w:pPr>
        <w:pStyle w:val="ListBullet"/>
        <w:numPr>
          <w:ilvl w:val="0"/>
          <w:numId w:val="5"/>
        </w:numPr>
      </w:pPr>
      <w:r>
        <w:t>How many types of exams are there?</w:t>
      </w:r>
    </w:p>
    <w:p w14:paraId="31F797A5" w14:textId="6A4FA8A1" w:rsidR="000870C5" w:rsidRDefault="000870C5" w:rsidP="000870C5">
      <w:pPr>
        <w:pStyle w:val="ListBullet"/>
        <w:numPr>
          <w:ilvl w:val="0"/>
          <w:numId w:val="5"/>
        </w:numPr>
      </w:pPr>
      <w:r>
        <w:t>Are teachers able to upskill?</w:t>
      </w:r>
    </w:p>
    <w:p w14:paraId="0D05252C" w14:textId="091B8964" w:rsidR="004F1D08" w:rsidRDefault="00F334C2" w:rsidP="00F334C2">
      <w:pPr>
        <w:pStyle w:val="ListBullet"/>
        <w:numPr>
          <w:ilvl w:val="1"/>
          <w:numId w:val="5"/>
        </w:numPr>
      </w:pPr>
      <w:r>
        <w:t>If so, How?</w:t>
      </w:r>
    </w:p>
    <w:p w14:paraId="00728418" w14:textId="2977BE33" w:rsidR="003E2DED" w:rsidRDefault="003E2DED" w:rsidP="003E2DED">
      <w:pPr>
        <w:pStyle w:val="ListBullet"/>
        <w:numPr>
          <w:ilvl w:val="0"/>
          <w:numId w:val="5"/>
        </w:numPr>
      </w:pPr>
      <w:r>
        <w:t>Looking for Contact Us inquiry form?</w:t>
      </w:r>
    </w:p>
    <w:p w14:paraId="71C878E6" w14:textId="7AD4C78B" w:rsidR="003E2DED" w:rsidRDefault="003E2DED" w:rsidP="003E2DED">
      <w:pPr>
        <w:pStyle w:val="ListBullet"/>
        <w:numPr>
          <w:ilvl w:val="0"/>
          <w:numId w:val="5"/>
        </w:numPr>
      </w:pPr>
      <w:r>
        <w:t>Looking for online chat rooms?</w:t>
      </w:r>
    </w:p>
    <w:p w14:paraId="4FF80A91" w14:textId="706A0A78" w:rsidR="003E2DED" w:rsidRDefault="003E2DED" w:rsidP="003E2DED">
      <w:pPr>
        <w:pStyle w:val="ListBullet"/>
        <w:numPr>
          <w:ilvl w:val="0"/>
          <w:numId w:val="5"/>
        </w:numPr>
      </w:pPr>
      <w:r>
        <w:t>Separate portals for Teachers?</w:t>
      </w:r>
    </w:p>
    <w:p w14:paraId="2F209063" w14:textId="4DB8B07F" w:rsidR="003E2DED" w:rsidRDefault="003E2DED" w:rsidP="003E2DED">
      <w:pPr>
        <w:pStyle w:val="ListBullet"/>
        <w:numPr>
          <w:ilvl w:val="1"/>
          <w:numId w:val="5"/>
        </w:numPr>
      </w:pPr>
      <w:r>
        <w:t>If yes what functions will they need access to?</w:t>
      </w:r>
    </w:p>
    <w:p w14:paraId="3AF1D2E8" w14:textId="0887E13D" w:rsidR="003E2DED" w:rsidRDefault="003E2DED" w:rsidP="003D6B0E">
      <w:pPr>
        <w:pStyle w:val="ListBullet"/>
        <w:numPr>
          <w:ilvl w:val="0"/>
          <w:numId w:val="5"/>
        </w:numPr>
      </w:pPr>
      <w:r>
        <w:t>Any additional business functionalities?</w:t>
      </w:r>
    </w:p>
    <w:p w14:paraId="2BD86A9E" w14:textId="1A250181" w:rsidR="009B1E7D" w:rsidRDefault="00F25580" w:rsidP="000870C5">
      <w:pPr>
        <w:pStyle w:val="Heading1"/>
      </w:pPr>
      <w:r>
        <w:t>Actions</w:t>
      </w:r>
    </w:p>
    <w:p w14:paraId="18B77A52" w14:textId="41943058" w:rsidR="000870C5" w:rsidRDefault="00A06FC8" w:rsidP="000870C5">
      <w:pPr>
        <w:pStyle w:val="ListParagraph"/>
        <w:numPr>
          <w:ilvl w:val="0"/>
          <w:numId w:val="6"/>
        </w:numPr>
      </w:pPr>
      <w:r>
        <w:t>Yes</w:t>
      </w:r>
    </w:p>
    <w:p w14:paraId="6D0F8665" w14:textId="6E7D9ED3" w:rsidR="00A06FC8" w:rsidRDefault="00A06FC8" w:rsidP="00A06FC8">
      <w:pPr>
        <w:pStyle w:val="ListParagraph"/>
        <w:numPr>
          <w:ilvl w:val="1"/>
          <w:numId w:val="6"/>
        </w:numPr>
      </w:pPr>
      <w:r>
        <w:t>Results to be processed and viewed online, Certificates will remain a hard copy</w:t>
      </w:r>
    </w:p>
    <w:p w14:paraId="64430201" w14:textId="6718EF48" w:rsidR="00A06FC8" w:rsidRDefault="00A06FC8" w:rsidP="00A06FC8">
      <w:pPr>
        <w:pStyle w:val="ListParagraph"/>
        <w:numPr>
          <w:ilvl w:val="0"/>
          <w:numId w:val="6"/>
        </w:numPr>
      </w:pPr>
      <w:r>
        <w:t>Yes, keep phone functionality, add signing through online services</w:t>
      </w:r>
    </w:p>
    <w:p w14:paraId="42A07B57" w14:textId="07BF4BEC" w:rsidR="000B7E95" w:rsidRDefault="000B7E95" w:rsidP="000B7E95">
      <w:pPr>
        <w:pStyle w:val="ListParagraph"/>
        <w:numPr>
          <w:ilvl w:val="1"/>
          <w:numId w:val="6"/>
        </w:numPr>
      </w:pPr>
      <w:r>
        <w:t>3 Exams per year</w:t>
      </w:r>
    </w:p>
    <w:p w14:paraId="50D061D1" w14:textId="62B2901D" w:rsidR="000B7E95" w:rsidRDefault="00327884" w:rsidP="000B7E95">
      <w:pPr>
        <w:pStyle w:val="ListParagraph"/>
        <w:numPr>
          <w:ilvl w:val="1"/>
          <w:numId w:val="6"/>
        </w:numPr>
      </w:pPr>
      <w:r>
        <w:t>Applying for exams preferred to be moved online</w:t>
      </w:r>
    </w:p>
    <w:p w14:paraId="774F9554" w14:textId="7CEDA151" w:rsidR="00327884" w:rsidRDefault="00327884" w:rsidP="00327884">
      <w:pPr>
        <w:pStyle w:val="ListParagraph"/>
        <w:numPr>
          <w:ilvl w:val="0"/>
          <w:numId w:val="6"/>
        </w:numPr>
      </w:pPr>
      <w:r>
        <w:t>Yes</w:t>
      </w:r>
    </w:p>
    <w:p w14:paraId="4352976A" w14:textId="1BFEE5B0" w:rsidR="00327884" w:rsidRDefault="00327884" w:rsidP="00327884">
      <w:pPr>
        <w:pStyle w:val="ListParagraph"/>
        <w:numPr>
          <w:ilvl w:val="0"/>
          <w:numId w:val="6"/>
        </w:numPr>
      </w:pPr>
      <w:r>
        <w:t>Yes</w:t>
      </w:r>
    </w:p>
    <w:p w14:paraId="1CBE476A" w14:textId="75F03318" w:rsidR="00327884" w:rsidRDefault="00327884" w:rsidP="00327884">
      <w:pPr>
        <w:pStyle w:val="ListParagraph"/>
        <w:numPr>
          <w:ilvl w:val="1"/>
          <w:numId w:val="6"/>
        </w:numPr>
      </w:pPr>
      <w:r>
        <w:t>Credit Card / PayPal</w:t>
      </w:r>
    </w:p>
    <w:p w14:paraId="1AE50CD1" w14:textId="32BFE8AD" w:rsidR="00327884" w:rsidRDefault="004E77D7" w:rsidP="00327884">
      <w:pPr>
        <w:pStyle w:val="ListParagraph"/>
        <w:numPr>
          <w:ilvl w:val="0"/>
          <w:numId w:val="6"/>
        </w:numPr>
      </w:pPr>
      <w:r>
        <w:t>Grade 1, 2 and Grade 3 exams</w:t>
      </w:r>
    </w:p>
    <w:p w14:paraId="074DF5F7" w14:textId="21A17CC5" w:rsidR="004E77D7" w:rsidRDefault="004E77D7" w:rsidP="00327884">
      <w:pPr>
        <w:pStyle w:val="ListParagraph"/>
        <w:numPr>
          <w:ilvl w:val="0"/>
          <w:numId w:val="6"/>
        </w:numPr>
      </w:pPr>
      <w:r>
        <w:t>Yes</w:t>
      </w:r>
    </w:p>
    <w:p w14:paraId="4B3C4E8F" w14:textId="4277E1DC" w:rsidR="004E77D7" w:rsidRDefault="00182C6D" w:rsidP="004E77D7">
      <w:pPr>
        <w:pStyle w:val="ListParagraph"/>
        <w:numPr>
          <w:ilvl w:val="1"/>
          <w:numId w:val="6"/>
        </w:numPr>
      </w:pPr>
      <w:r>
        <w:t>Can study material and take exams hosted by the academy</w:t>
      </w:r>
    </w:p>
    <w:p w14:paraId="0C20991B" w14:textId="4DBB01DA" w:rsidR="00182C6D" w:rsidRDefault="000073D2" w:rsidP="00182C6D">
      <w:pPr>
        <w:pStyle w:val="ListParagraph"/>
        <w:numPr>
          <w:ilvl w:val="0"/>
          <w:numId w:val="6"/>
        </w:numPr>
      </w:pPr>
      <w:r>
        <w:t>Yes</w:t>
      </w:r>
    </w:p>
    <w:p w14:paraId="1A42DC44" w14:textId="191FAFB6" w:rsidR="000073D2" w:rsidRDefault="000073D2" w:rsidP="00182C6D">
      <w:pPr>
        <w:pStyle w:val="ListParagraph"/>
        <w:numPr>
          <w:ilvl w:val="0"/>
          <w:numId w:val="6"/>
        </w:numPr>
      </w:pPr>
      <w:r>
        <w:t>Yes</w:t>
      </w:r>
    </w:p>
    <w:p w14:paraId="6FA49369" w14:textId="62AF3742" w:rsidR="000073D2" w:rsidRDefault="000073D2" w:rsidP="00182C6D">
      <w:pPr>
        <w:pStyle w:val="ListParagraph"/>
        <w:numPr>
          <w:ilvl w:val="0"/>
          <w:numId w:val="6"/>
        </w:numPr>
      </w:pPr>
      <w:r>
        <w:t>Yes</w:t>
      </w:r>
    </w:p>
    <w:p w14:paraId="76E7D669" w14:textId="27D069CF" w:rsidR="000073D2" w:rsidRDefault="000073D2" w:rsidP="000073D2">
      <w:pPr>
        <w:pStyle w:val="ListParagraph"/>
        <w:numPr>
          <w:ilvl w:val="1"/>
          <w:numId w:val="6"/>
        </w:numPr>
      </w:pPr>
      <w:r>
        <w:t>Login, View News Info &amp; Up-Coming Events/Webinars/Courses</w:t>
      </w:r>
    </w:p>
    <w:p w14:paraId="0177F103" w14:textId="3FE84A45" w:rsidR="000073D2" w:rsidRDefault="00B2160E" w:rsidP="000073D2">
      <w:pPr>
        <w:pStyle w:val="ListParagraph"/>
        <w:numPr>
          <w:ilvl w:val="0"/>
          <w:numId w:val="6"/>
        </w:numPr>
      </w:pPr>
      <w:r>
        <w:t>Yes</w:t>
      </w:r>
    </w:p>
    <w:p w14:paraId="3A290537" w14:textId="36F87B12" w:rsidR="00D82E1D" w:rsidRDefault="00B2160E" w:rsidP="00B2160E">
      <w:pPr>
        <w:pStyle w:val="ListParagraph"/>
        <w:numPr>
          <w:ilvl w:val="1"/>
          <w:numId w:val="6"/>
        </w:numPr>
      </w:pPr>
      <w:r>
        <w:t>Box Office – order tickets for performances</w:t>
      </w:r>
    </w:p>
    <w:p w14:paraId="75962413" w14:textId="63698428" w:rsidR="00B2160E" w:rsidRDefault="00B2160E" w:rsidP="00B2160E">
      <w:pPr>
        <w:pStyle w:val="ListParagraph"/>
        <w:numPr>
          <w:ilvl w:val="1"/>
          <w:numId w:val="6"/>
        </w:numPr>
      </w:pPr>
      <w:r>
        <w:t>Own books are created, can be bought from academy</w:t>
      </w:r>
    </w:p>
    <w:p w14:paraId="61FFDE93" w14:textId="5981A948" w:rsidR="00B2160E" w:rsidRDefault="00B2160E" w:rsidP="00B2160E">
      <w:pPr>
        <w:pStyle w:val="ListParagraph"/>
        <w:numPr>
          <w:ilvl w:val="2"/>
          <w:numId w:val="6"/>
        </w:numPr>
      </w:pPr>
      <w:r>
        <w:t>Payment required for access</w:t>
      </w:r>
    </w:p>
    <w:p w14:paraId="5E4819B4" w14:textId="248AF31A" w:rsidR="00B2160E" w:rsidRDefault="00B2160E" w:rsidP="00B2160E">
      <w:pPr>
        <w:pStyle w:val="ListParagraph"/>
        <w:numPr>
          <w:ilvl w:val="2"/>
          <w:numId w:val="6"/>
        </w:numPr>
      </w:pPr>
      <w:r>
        <w:t>Ordering only – no renting</w:t>
      </w:r>
    </w:p>
    <w:p w14:paraId="586FB0DC" w14:textId="786B5012" w:rsidR="00B2160E" w:rsidRPr="000870C5" w:rsidRDefault="00B2160E" w:rsidP="00B2160E">
      <w:pPr>
        <w:pStyle w:val="ListParagraph"/>
        <w:numPr>
          <w:ilvl w:val="1"/>
          <w:numId w:val="6"/>
        </w:numPr>
      </w:pPr>
      <w:r>
        <w:t>Examiners don’t teach in local area</w:t>
      </w:r>
    </w:p>
    <w:p w14:paraId="2D35A85C" w14:textId="77777777" w:rsidR="00CA6B4F" w:rsidRPr="00CA6B4F" w:rsidRDefault="00B41FDF" w:rsidP="00AB4981">
      <w:pPr>
        <w:pStyle w:val="Heading1"/>
      </w:pPr>
      <w:sdt>
        <w:sdtPr>
          <w:alias w:val="Announcements:"/>
          <w:tag w:val="Announcements:"/>
          <w:id w:val="-2057226293"/>
          <w:placeholder>
            <w:docPart w:val="C6931646C71C4733A084BEB98BB253F2"/>
          </w:placeholder>
          <w:temporary/>
          <w:showingPlcHdr/>
          <w15:appearance w15:val="hidden"/>
        </w:sdtPr>
        <w:sdtEndPr/>
        <w:sdtContent>
          <w:r w:rsidR="00CA6B4F" w:rsidRPr="00AB4981">
            <w:t>Announcements</w:t>
          </w:r>
        </w:sdtContent>
      </w:sdt>
    </w:p>
    <w:p w14:paraId="7E889A2C" w14:textId="6D2A37CF" w:rsidR="00CA6B4F" w:rsidRPr="00CA6B4F" w:rsidRDefault="00471390" w:rsidP="00CA6B4F">
      <w:pPr>
        <w:rPr>
          <w:color w:val="000000" w:themeColor="text1"/>
        </w:rPr>
      </w:pPr>
      <w:r>
        <w:rPr>
          <w:color w:val="000000" w:themeColor="text1"/>
        </w:rPr>
        <w:t>Please make sure that all attendees may take note of any questions to ask for this meeting or to collate and collect as a group to discuss them next week.</w:t>
      </w:r>
    </w:p>
    <w:p w14:paraId="598F987F" w14:textId="77777777" w:rsidR="00CA6B4F" w:rsidRPr="00CA6B4F" w:rsidRDefault="00B41FDF" w:rsidP="00AB4981">
      <w:pPr>
        <w:pStyle w:val="Heading1"/>
      </w:pPr>
      <w:sdt>
        <w:sdtPr>
          <w:alias w:val="Next meeting:"/>
          <w:tag w:val="Next meeting:"/>
          <w:id w:val="-1524860034"/>
          <w:placeholder>
            <w:docPart w:val="D8BCC3A65CE64640ACBA37214D0EA84F"/>
          </w:placeholder>
          <w:temporary/>
          <w:showingPlcHdr/>
          <w15:appearance w15:val="hidden"/>
        </w:sdtPr>
        <w:sdtEndPr/>
        <w:sdtContent>
          <w:r w:rsidR="00CA6B4F" w:rsidRPr="00AB4981">
            <w:t>Next Meeting</w:t>
          </w:r>
        </w:sdtContent>
      </w:sdt>
    </w:p>
    <w:p w14:paraId="74DA2C8E" w14:textId="40C62FCE" w:rsidR="00CA6B4F" w:rsidRDefault="00F25580" w:rsidP="00CA6B4F">
      <w:pPr>
        <w:rPr>
          <w:color w:val="000000" w:themeColor="text1"/>
        </w:rPr>
      </w:pPr>
      <w:r>
        <w:rPr>
          <w:color w:val="000000" w:themeColor="text1"/>
        </w:rPr>
        <w:t>19/10/2020</w:t>
      </w:r>
      <w:r w:rsidR="006F16F0">
        <w:rPr>
          <w:color w:val="000000" w:themeColor="text1"/>
        </w:rPr>
        <w:t xml:space="preserve"> | </w:t>
      </w:r>
      <w:r>
        <w:rPr>
          <w:color w:val="000000" w:themeColor="text1"/>
        </w:rPr>
        <w:t>10:</w:t>
      </w:r>
      <w:r w:rsidR="005021CB">
        <w:rPr>
          <w:color w:val="000000" w:themeColor="text1"/>
        </w:rPr>
        <w:t>2</w:t>
      </w:r>
      <w:r>
        <w:rPr>
          <w:color w:val="000000" w:themeColor="text1"/>
        </w:rPr>
        <w:t>0</w:t>
      </w:r>
      <w:r w:rsidR="00CA6B4F" w:rsidRPr="00CA6B4F">
        <w:rPr>
          <w:color w:val="000000" w:themeColor="text1"/>
        </w:rPr>
        <w:t>,</w:t>
      </w:r>
      <w:r>
        <w:rPr>
          <w:color w:val="000000" w:themeColor="text1"/>
        </w:rPr>
        <w:t xml:space="preserve"> Microsoft Teams Online</w:t>
      </w:r>
    </w:p>
    <w:p w14:paraId="2AB7D21F" w14:textId="28CB0631" w:rsidR="00F25580" w:rsidRDefault="00F25580" w:rsidP="00CA6B4F">
      <w:pPr>
        <w:rPr>
          <w:color w:val="000000" w:themeColor="text1"/>
        </w:rPr>
      </w:pPr>
      <w:r>
        <w:rPr>
          <w:color w:val="000000" w:themeColor="text1"/>
        </w:rPr>
        <w:t xml:space="preserve">Motion to adjourn was made at </w:t>
      </w:r>
      <w:r w:rsidR="007A67E9">
        <w:rPr>
          <w:color w:val="000000" w:themeColor="text1"/>
        </w:rPr>
        <w:t>11:00</w:t>
      </w:r>
      <w:r>
        <w:rPr>
          <w:color w:val="000000" w:themeColor="text1"/>
        </w:rPr>
        <w:t xml:space="preserve"> a.m. till 11:</w:t>
      </w:r>
      <w:r w:rsidR="007A67E9">
        <w:rPr>
          <w:color w:val="000000" w:themeColor="text1"/>
        </w:rPr>
        <w:t>26</w:t>
      </w:r>
      <w:r>
        <w:rPr>
          <w:color w:val="000000" w:themeColor="text1"/>
        </w:rPr>
        <w:t>.</w:t>
      </w:r>
    </w:p>
    <w:p w14:paraId="79655C2F" w14:textId="77777777" w:rsidR="00F25580" w:rsidRPr="00CA6B4F" w:rsidRDefault="00F25580" w:rsidP="00F25580">
      <w:pPr>
        <w:pStyle w:val="Heading1"/>
      </w:pPr>
      <w:r>
        <w:t>Signatures</w:t>
      </w:r>
    </w:p>
    <w:p w14:paraId="408E7448" w14:textId="77777777" w:rsidR="00F25580" w:rsidRDefault="00F25580" w:rsidP="00F25580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color w:val="000000" w:themeColor="text1"/>
        </w:rPr>
        <w:t xml:space="preserve">Fyaz Ikram Joe Moloney Dylan Parr Pierce Griffin </w:t>
      </w:r>
    </w:p>
    <w:p w14:paraId="759893A7" w14:textId="77777777" w:rsidR="00F25580" w:rsidRPr="00CA6B4F" w:rsidRDefault="00F25580" w:rsidP="00CA6B4F">
      <w:pPr>
        <w:rPr>
          <w:color w:val="000000" w:themeColor="text1"/>
        </w:rPr>
      </w:pPr>
    </w:p>
    <w:sectPr w:rsidR="00F25580" w:rsidRPr="00CA6B4F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A53DE" w14:textId="77777777" w:rsidR="00B41FDF" w:rsidRDefault="00B41FDF">
      <w:pPr>
        <w:spacing w:after="0" w:line="240" w:lineRule="auto"/>
      </w:pPr>
      <w:r>
        <w:separator/>
      </w:r>
    </w:p>
  </w:endnote>
  <w:endnote w:type="continuationSeparator" w:id="0">
    <w:p w14:paraId="6D4C4D58" w14:textId="77777777" w:rsidR="00B41FDF" w:rsidRDefault="00B4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13C11" w14:textId="77777777" w:rsidR="0001626D" w:rsidRPr="00783476" w:rsidRDefault="00DA4A43">
    <w:pPr>
      <w:pStyle w:val="Footer"/>
      <w:rPr>
        <w:color w:val="FFFFFF" w:themeColor="background1"/>
      </w:rPr>
    </w:pPr>
    <w:r w:rsidRPr="00783476">
      <w:rPr>
        <w:color w:val="FFFFFF" w:themeColor="background1"/>
      </w:rPr>
      <w:fldChar w:fldCharType="begin"/>
    </w:r>
    <w:r w:rsidRPr="00783476">
      <w:rPr>
        <w:color w:val="FFFFFF" w:themeColor="background1"/>
      </w:rPr>
      <w:instrText xml:space="preserve"> PAGE   \* MERGEFORMAT </w:instrText>
    </w:r>
    <w:r w:rsidRPr="00783476">
      <w:rPr>
        <w:color w:val="FFFFFF" w:themeColor="background1"/>
      </w:rPr>
      <w:fldChar w:fldCharType="separate"/>
    </w:r>
    <w:r w:rsidR="00AD20E5" w:rsidRPr="00783476">
      <w:rPr>
        <w:noProof/>
        <w:color w:val="FFFFFF" w:themeColor="background1"/>
      </w:rPr>
      <w:t>1</w:t>
    </w:r>
    <w:r w:rsidRPr="00783476">
      <w:rPr>
        <w:noProof/>
        <w:color w:val="FFFFFF" w:themeColor="background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B9A105" w14:textId="77777777" w:rsidR="00B41FDF" w:rsidRDefault="00B41FDF">
      <w:pPr>
        <w:spacing w:after="0" w:line="240" w:lineRule="auto"/>
      </w:pPr>
      <w:r>
        <w:separator/>
      </w:r>
    </w:p>
  </w:footnote>
  <w:footnote w:type="continuationSeparator" w:id="0">
    <w:p w14:paraId="273A2539" w14:textId="77777777" w:rsidR="00B41FDF" w:rsidRDefault="00B4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7F26A" w14:textId="6ED1709A" w:rsidR="00EF36A5" w:rsidRDefault="00EF36A5" w:rsidP="00783476">
    <w:pPr>
      <w:pStyle w:val="Header"/>
      <w:tabs>
        <w:tab w:val="clear" w:pos="4680"/>
        <w:tab w:val="clear" w:pos="9360"/>
        <w:tab w:val="left" w:pos="7300"/>
      </w:tabs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C3AA573" wp14:editId="2A4647A5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44784B14" id="Group 6" o:spid="_x0000_s1026" alt="decorative element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" path="m5640,5640r5339927,l5345567,1384014r-5339927,l5640,5640xe" fillcolor="black [3213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" path="m5339927,915247r-1551940,c3787987,915247,3374067,956949,3327400,435187r,41702c3327400,236435,3132667,,2892213,l238760,c150707,,68580,26247,,71120l,6018954r5339927,l5339927,915247xe" fillcolor="gray [1629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" path="m5339927,915247r-1551940,c3787987,915247,3374067,956949,3327400,435187r,41702c3327400,236435,3132667,,2892213,l238760,c150707,,68580,26247,,71120l,6018954r5339927,l5339927,915247xe" fillcolor="#404040 [2429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" path="m5640,5640r5334000,l5339640,1036880r-5334000,l5640,5640xe" fillcolor="black [3213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" strokecolor="#5a5a5a [2109]" strokeweight="3pt">
                <v:stroke joinstyle="miter"/>
              </v:line>
              <w10:wrap anchorx="page" anchory="page"/>
            </v:group>
          </w:pict>
        </mc:Fallback>
      </mc:AlternateContent>
    </w:r>
    <w:r w:rsidR="0078347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9F735A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275D56"/>
    <w:multiLevelType w:val="hybridMultilevel"/>
    <w:tmpl w:val="10780B0E"/>
    <w:lvl w:ilvl="0" w:tplc="18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5284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5CD0B5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76"/>
    <w:rsid w:val="000073D2"/>
    <w:rsid w:val="0001495E"/>
    <w:rsid w:val="0001626D"/>
    <w:rsid w:val="00035454"/>
    <w:rsid w:val="00061C9C"/>
    <w:rsid w:val="000870C5"/>
    <w:rsid w:val="000B32C0"/>
    <w:rsid w:val="000B7E95"/>
    <w:rsid w:val="000C5062"/>
    <w:rsid w:val="000E0AE3"/>
    <w:rsid w:val="000F0E67"/>
    <w:rsid w:val="001355E1"/>
    <w:rsid w:val="001757B1"/>
    <w:rsid w:val="00182C6D"/>
    <w:rsid w:val="002273F4"/>
    <w:rsid w:val="00231B5D"/>
    <w:rsid w:val="00287287"/>
    <w:rsid w:val="002B43D2"/>
    <w:rsid w:val="002E0B9C"/>
    <w:rsid w:val="002E6287"/>
    <w:rsid w:val="00303AE1"/>
    <w:rsid w:val="00324087"/>
    <w:rsid w:val="00327884"/>
    <w:rsid w:val="00347BE0"/>
    <w:rsid w:val="00370976"/>
    <w:rsid w:val="00372756"/>
    <w:rsid w:val="00391B87"/>
    <w:rsid w:val="003949BD"/>
    <w:rsid w:val="003D6B0E"/>
    <w:rsid w:val="003E0102"/>
    <w:rsid w:val="003E2DED"/>
    <w:rsid w:val="00471390"/>
    <w:rsid w:val="004D61A7"/>
    <w:rsid w:val="004E77D7"/>
    <w:rsid w:val="004F1D08"/>
    <w:rsid w:val="005021CB"/>
    <w:rsid w:val="00524B92"/>
    <w:rsid w:val="00560F76"/>
    <w:rsid w:val="00591FFE"/>
    <w:rsid w:val="0063632C"/>
    <w:rsid w:val="006B7784"/>
    <w:rsid w:val="006F16F0"/>
    <w:rsid w:val="007520BE"/>
    <w:rsid w:val="00761CCB"/>
    <w:rsid w:val="007773AC"/>
    <w:rsid w:val="00783476"/>
    <w:rsid w:val="007A67E9"/>
    <w:rsid w:val="00903A47"/>
    <w:rsid w:val="00956309"/>
    <w:rsid w:val="009B1E7D"/>
    <w:rsid w:val="00A06FC8"/>
    <w:rsid w:val="00A448C1"/>
    <w:rsid w:val="00A90A67"/>
    <w:rsid w:val="00AA7AA0"/>
    <w:rsid w:val="00AB4981"/>
    <w:rsid w:val="00AD20E5"/>
    <w:rsid w:val="00AF7BB4"/>
    <w:rsid w:val="00B2160E"/>
    <w:rsid w:val="00B247A1"/>
    <w:rsid w:val="00B3024B"/>
    <w:rsid w:val="00B41FDF"/>
    <w:rsid w:val="00B43495"/>
    <w:rsid w:val="00B70211"/>
    <w:rsid w:val="00B830A7"/>
    <w:rsid w:val="00BF2F51"/>
    <w:rsid w:val="00C25012"/>
    <w:rsid w:val="00C83956"/>
    <w:rsid w:val="00CA6B4F"/>
    <w:rsid w:val="00D7599A"/>
    <w:rsid w:val="00D82E1D"/>
    <w:rsid w:val="00DA4A43"/>
    <w:rsid w:val="00DA5BEB"/>
    <w:rsid w:val="00DC0AF4"/>
    <w:rsid w:val="00DE395C"/>
    <w:rsid w:val="00E2411A"/>
    <w:rsid w:val="00E2693F"/>
    <w:rsid w:val="00E272F0"/>
    <w:rsid w:val="00E37225"/>
    <w:rsid w:val="00E51439"/>
    <w:rsid w:val="00EF36A5"/>
    <w:rsid w:val="00F25580"/>
    <w:rsid w:val="00F334C2"/>
    <w:rsid w:val="00F55A80"/>
    <w:rsid w:val="00F70173"/>
    <w:rsid w:val="00F9574C"/>
    <w:rsid w:val="00FA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56D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C8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azi\AppData\Roaming\Microsoft\Templates\Education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0A626F8A434FA8A844CAEF1B0D5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A7579-B082-4764-86D2-2ADDDD8A4D31}"/>
      </w:docPartPr>
      <w:docPartBody>
        <w:p w:rsidR="007833F1" w:rsidRDefault="00C150FE">
          <w:pPr>
            <w:pStyle w:val="7F0A626F8A434FA8A844CAEF1B0D553D"/>
          </w:pPr>
          <w:r w:rsidRPr="00AB4981">
            <w:t>In Attendance</w:t>
          </w:r>
        </w:p>
      </w:docPartBody>
    </w:docPart>
    <w:docPart>
      <w:docPartPr>
        <w:name w:val="E69AD59365E6462B8EBAF23B8E3D8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5487B-A4A7-418C-9B99-48D104C1A00D}"/>
      </w:docPartPr>
      <w:docPartBody>
        <w:p w:rsidR="007833F1" w:rsidRDefault="00C150FE">
          <w:pPr>
            <w:pStyle w:val="E69AD59365E6462B8EBAF23B8E3D88F9"/>
          </w:pPr>
          <w:r w:rsidRPr="00CA6B4F">
            <w:t>Approval of Minutes</w:t>
          </w:r>
        </w:p>
      </w:docPartBody>
    </w:docPart>
    <w:docPart>
      <w:docPartPr>
        <w:name w:val="DF2CEEDAC46F4A8799CE3FCC59749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5C254-89FF-4AEB-9B02-498AC84C69C9}"/>
      </w:docPartPr>
      <w:docPartBody>
        <w:p w:rsidR="007833F1" w:rsidRDefault="00C150FE">
          <w:pPr>
            <w:pStyle w:val="DF2CEEDAC46F4A8799CE3FCC597492AE"/>
          </w:pPr>
          <w:r w:rsidRPr="00CA6B4F">
            <w:rPr>
              <w:color w:val="000000" w:themeColor="text1"/>
            </w:rPr>
            <w:t>The minutes were read from the August meeting and approved.</w:t>
          </w:r>
        </w:p>
      </w:docPartBody>
    </w:docPart>
    <w:docPart>
      <w:docPartPr>
        <w:name w:val="C6931646C71C4733A084BEB98BB25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7138B-ECCC-44A7-85D6-D5A3B66DD82E}"/>
      </w:docPartPr>
      <w:docPartBody>
        <w:p w:rsidR="007833F1" w:rsidRDefault="00C150FE">
          <w:pPr>
            <w:pStyle w:val="C6931646C71C4733A084BEB98BB253F2"/>
          </w:pPr>
          <w:r w:rsidRPr="00AB4981">
            <w:t>Announcements</w:t>
          </w:r>
        </w:p>
      </w:docPartBody>
    </w:docPart>
    <w:docPart>
      <w:docPartPr>
        <w:name w:val="D8BCC3A65CE64640ACBA37214D0EA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FC726-93DD-4C08-8716-76C7F8E44FEE}"/>
      </w:docPartPr>
      <w:docPartBody>
        <w:p w:rsidR="007833F1" w:rsidRDefault="00C150FE">
          <w:pPr>
            <w:pStyle w:val="D8BCC3A65CE64640ACBA37214D0EA84F"/>
          </w:pPr>
          <w:r w:rsidRPr="00AB4981">
            <w:t>Next Meeting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E"/>
    <w:rsid w:val="003F6AE5"/>
    <w:rsid w:val="0063713E"/>
    <w:rsid w:val="007833F1"/>
    <w:rsid w:val="00C150FE"/>
    <w:rsid w:val="00D7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val="en-US" w:eastAsia="ja-JP"/>
    </w:rPr>
  </w:style>
  <w:style w:type="paragraph" w:customStyle="1" w:styleId="7F0A626F8A434FA8A844CAEF1B0D553D">
    <w:name w:val="7F0A626F8A434FA8A844CAEF1B0D553D"/>
  </w:style>
  <w:style w:type="paragraph" w:customStyle="1" w:styleId="E69AD59365E6462B8EBAF23B8E3D88F9">
    <w:name w:val="E69AD59365E6462B8EBAF23B8E3D88F9"/>
  </w:style>
  <w:style w:type="paragraph" w:customStyle="1" w:styleId="DF2CEEDAC46F4A8799CE3FCC597492AE">
    <w:name w:val="DF2CEEDAC46F4A8799CE3FCC597492AE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val="en-US" w:eastAsia="ja-JP"/>
    </w:rPr>
  </w:style>
  <w:style w:type="paragraph" w:customStyle="1" w:styleId="C6931646C71C4733A084BEB98BB253F2">
    <w:name w:val="C6931646C71C4733A084BEB98BB253F2"/>
  </w:style>
  <w:style w:type="paragraph" w:customStyle="1" w:styleId="D8BCC3A65CE64640ACBA37214D0EA84F">
    <w:name w:val="D8BCC3A65CE64640ACBA37214D0EA8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86BD7A8-1A2A-45BA-BF2A-7FB856293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minutes.dotx</Template>
  <TotalTime>0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2020-10-11T18:21:00Z</dcterms:created>
  <dcterms:modified xsi:type="dcterms:W3CDTF">2020-10-12T11:44:00Z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