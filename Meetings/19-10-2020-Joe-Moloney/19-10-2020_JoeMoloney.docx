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6C587BC7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83476">
        <w:t>10:</w:t>
      </w:r>
      <w:r w:rsidR="00481CBF">
        <w:t>2</w:t>
      </w:r>
      <w:r w:rsidR="00783476">
        <w:t>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991EB8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19CE0545" w:rsidR="00CA6B4F" w:rsidRDefault="00783476" w:rsidP="00CA6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Fyaz</w:t>
      </w:r>
      <w:proofErr w:type="spellEnd"/>
      <w:r>
        <w:rPr>
          <w:color w:val="000000" w:themeColor="text1"/>
        </w:rPr>
        <w:t xml:space="preserve"> Ikram</w:t>
      </w:r>
    </w:p>
    <w:p w14:paraId="0FACF578" w14:textId="24B52D88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</w:p>
    <w:p w14:paraId="55A07779" w14:textId="22E103A1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</w:p>
    <w:p w14:paraId="2D54EBDD" w14:textId="47A5A00F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991EB8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 xml:space="preserve">The overall objective of the computer project is to investigate the current system, identify all the problems and requirements, and design a computer-based system to resolve the problems so that </w:t>
      </w:r>
      <w:proofErr w:type="spellStart"/>
      <w:r>
        <w:t>Sullimar</w:t>
      </w:r>
      <w:proofErr w:type="spellEnd"/>
      <w:r>
        <w:t xml:space="preserve">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45E810BE" w14:textId="43167DB9" w:rsidR="00CA6B4F" w:rsidRPr="00AB4981" w:rsidRDefault="009E6E2F" w:rsidP="00471390">
      <w:pPr>
        <w:pStyle w:val="ListBullet"/>
      </w:pPr>
      <w:r>
        <w:t>Deadlines and Use Case diagrams + functionality documentation required for next week</w:t>
      </w: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64BC7732" w14:textId="758AC0EE" w:rsidR="00CA6B4F" w:rsidRPr="00CA6B4F" w:rsidRDefault="00CA6B4F" w:rsidP="00471390">
      <w:pPr>
        <w:pStyle w:val="ListBullet"/>
      </w:pPr>
    </w:p>
    <w:p w14:paraId="2D35A85C" w14:textId="77777777" w:rsidR="00CA6B4F" w:rsidRPr="00CA6B4F" w:rsidRDefault="00991EB8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991EB8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62C29C8D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481CBF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22C66741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Motion to adjourn was made at 10:</w:t>
      </w:r>
      <w:r w:rsidR="00481CBF">
        <w:rPr>
          <w:color w:val="000000" w:themeColor="text1"/>
        </w:rPr>
        <w:t>2</w:t>
      </w:r>
      <w:r>
        <w:rPr>
          <w:color w:val="000000" w:themeColor="text1"/>
        </w:rPr>
        <w:t>0 a.m. till 11:30.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>
        <w:rPr>
          <w:color w:val="000000" w:themeColor="text1"/>
        </w:rPr>
        <w:t>Fyaz</w:t>
      </w:r>
      <w:proofErr w:type="spellEnd"/>
      <w:r>
        <w:rPr>
          <w:color w:val="000000" w:themeColor="text1"/>
        </w:rPr>
        <w:t xml:space="preserve">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64B47" w14:textId="77777777" w:rsidR="00991EB8" w:rsidRDefault="00991EB8">
      <w:pPr>
        <w:spacing w:after="0" w:line="240" w:lineRule="auto"/>
      </w:pPr>
      <w:r>
        <w:separator/>
      </w:r>
    </w:p>
  </w:endnote>
  <w:endnote w:type="continuationSeparator" w:id="0">
    <w:p w14:paraId="327E69C1" w14:textId="77777777" w:rsidR="00991EB8" w:rsidRDefault="0099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74B9" w14:textId="77777777" w:rsidR="00991EB8" w:rsidRDefault="00991EB8">
      <w:pPr>
        <w:spacing w:after="0" w:line="240" w:lineRule="auto"/>
      </w:pPr>
      <w:r>
        <w:separator/>
      </w:r>
    </w:p>
  </w:footnote>
  <w:footnote w:type="continuationSeparator" w:id="0">
    <w:p w14:paraId="7A921A02" w14:textId="77777777" w:rsidR="00991EB8" w:rsidRDefault="0099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1495E"/>
    <w:rsid w:val="0001626D"/>
    <w:rsid w:val="00035454"/>
    <w:rsid w:val="0025697C"/>
    <w:rsid w:val="002E0B9C"/>
    <w:rsid w:val="002E6287"/>
    <w:rsid w:val="00303AE1"/>
    <w:rsid w:val="003949BD"/>
    <w:rsid w:val="00471390"/>
    <w:rsid w:val="00481CBF"/>
    <w:rsid w:val="004D61A7"/>
    <w:rsid w:val="00524B92"/>
    <w:rsid w:val="00560F76"/>
    <w:rsid w:val="00591FFE"/>
    <w:rsid w:val="0063632C"/>
    <w:rsid w:val="006B7784"/>
    <w:rsid w:val="006F16F0"/>
    <w:rsid w:val="007520BE"/>
    <w:rsid w:val="00761CCB"/>
    <w:rsid w:val="00783476"/>
    <w:rsid w:val="00991EB8"/>
    <w:rsid w:val="009E6E2F"/>
    <w:rsid w:val="00A448C1"/>
    <w:rsid w:val="00AA7AA0"/>
    <w:rsid w:val="00AB4981"/>
    <w:rsid w:val="00AD20E5"/>
    <w:rsid w:val="00B43495"/>
    <w:rsid w:val="00B70211"/>
    <w:rsid w:val="00C83956"/>
    <w:rsid w:val="00CA6B4F"/>
    <w:rsid w:val="00DA4A43"/>
    <w:rsid w:val="00DA5BEB"/>
    <w:rsid w:val="00DE395C"/>
    <w:rsid w:val="00E2411A"/>
    <w:rsid w:val="00E2693F"/>
    <w:rsid w:val="00E37225"/>
    <w:rsid w:val="00E51439"/>
    <w:rsid w:val="00EF36A5"/>
    <w:rsid w:val="00F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041215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041215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041215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041215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041215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041215"/>
    <w:rsid w:val="00580586"/>
    <w:rsid w:val="00AB7AF3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